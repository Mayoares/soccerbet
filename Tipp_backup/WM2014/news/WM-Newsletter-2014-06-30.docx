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5AE" w:rsidRPr="00452D9A" w:rsidRDefault="00451792" w:rsidP="00A51FBB">
      <w:pPr>
        <w:spacing w:after="0" w:line="240" w:lineRule="auto"/>
        <w:rPr>
          <w:rFonts w:ascii="Arial" w:hAnsi="Arial" w:cs="Arial"/>
        </w:rPr>
      </w:pPr>
      <w:r>
        <w:rPr>
          <w:rFonts w:ascii="Arial" w:hAnsi="Arial" w:cs="Arial"/>
        </w:rPr>
        <w:t>ALTES</w:t>
      </w:r>
      <w:r w:rsidR="00E04CA1" w:rsidRPr="00452D9A">
        <w:rPr>
          <w:rFonts w:ascii="Arial" w:hAnsi="Arial" w:cs="Arial"/>
        </w:rPr>
        <w:t xml:space="preserve"> aus dem WM-Studio(s)!</w:t>
      </w:r>
    </w:p>
    <w:p w:rsidR="00E04CA1" w:rsidRDefault="00E04CA1" w:rsidP="00A51FBB">
      <w:pPr>
        <w:spacing w:after="0" w:line="240" w:lineRule="auto"/>
        <w:rPr>
          <w:rFonts w:ascii="Arial" w:hAnsi="Arial" w:cs="Arial"/>
        </w:rPr>
      </w:pPr>
    </w:p>
    <w:p w:rsidR="00124D46" w:rsidRDefault="00451792" w:rsidP="00A51FBB">
      <w:pPr>
        <w:spacing w:after="0" w:line="240" w:lineRule="auto"/>
        <w:rPr>
          <w:rFonts w:ascii="Arial" w:hAnsi="Arial" w:cs="Arial"/>
        </w:rPr>
      </w:pPr>
      <w:r>
        <w:rPr>
          <w:rFonts w:ascii="Arial" w:hAnsi="Arial" w:cs="Arial"/>
        </w:rPr>
        <w:t>Das ist wirklich mal eine teils überraschende WM. Die europäischen Teams verabschieden sich reihenweise aus dem Turnier. Die süd- mittel- u. nordamerikanische Mannschaften schreiten weiter voran. Aber so ein richtiger Favorit kristalli</w:t>
      </w:r>
      <w:r w:rsidR="009E1672">
        <w:rPr>
          <w:rFonts w:ascii="Arial" w:hAnsi="Arial" w:cs="Arial"/>
        </w:rPr>
        <w:t>si</w:t>
      </w:r>
      <w:r>
        <w:rPr>
          <w:rFonts w:ascii="Arial" w:hAnsi="Arial" w:cs="Arial"/>
        </w:rPr>
        <w:t>ert sich immer noch nicht raus.</w:t>
      </w:r>
    </w:p>
    <w:p w:rsidR="00451792" w:rsidRDefault="00451792" w:rsidP="00A51FBB">
      <w:pPr>
        <w:spacing w:after="0" w:line="240" w:lineRule="auto"/>
        <w:rPr>
          <w:rFonts w:ascii="Arial" w:hAnsi="Arial" w:cs="Arial"/>
        </w:rPr>
      </w:pPr>
    </w:p>
    <w:p w:rsidR="00451792" w:rsidRDefault="00451792" w:rsidP="00A51FBB">
      <w:pPr>
        <w:spacing w:after="0" w:line="240" w:lineRule="auto"/>
        <w:rPr>
          <w:rFonts w:ascii="Arial" w:hAnsi="Arial" w:cs="Arial"/>
        </w:rPr>
      </w:pPr>
      <w:r>
        <w:rPr>
          <w:rFonts w:ascii="Arial" w:hAnsi="Arial" w:cs="Arial"/>
        </w:rPr>
        <w:t>Also gut, die holländischen Tulpen um Trainerstar van Gaal scheinen auch in der brasilianischen Tropenhitze nicht zu welken. Sie zogen letztlich souverän in die Play-off-Phase ein.</w:t>
      </w:r>
      <w:r w:rsidR="00592E2B">
        <w:rPr>
          <w:rFonts w:ascii="Arial" w:hAnsi="Arial" w:cs="Arial"/>
        </w:rPr>
        <w:t xml:space="preserve"> Dort sah es lange nach einem Erfolg der Mexikaner aus. Doch Robben und Co. konnte durch 2 Last-Minute-Tore doch noch ins Viertelfinale einziehen.</w:t>
      </w:r>
    </w:p>
    <w:p w:rsidR="00451792" w:rsidRDefault="00451792" w:rsidP="00A51FBB">
      <w:pPr>
        <w:spacing w:after="0" w:line="240" w:lineRule="auto"/>
        <w:rPr>
          <w:rFonts w:ascii="Arial" w:hAnsi="Arial" w:cs="Arial"/>
        </w:rPr>
      </w:pPr>
    </w:p>
    <w:p w:rsidR="00451792" w:rsidRDefault="00451792" w:rsidP="00A51FBB">
      <w:pPr>
        <w:spacing w:after="0" w:line="240" w:lineRule="auto"/>
        <w:rPr>
          <w:rFonts w:ascii="Arial" w:hAnsi="Arial" w:cs="Arial"/>
        </w:rPr>
      </w:pPr>
      <w:r>
        <w:rPr>
          <w:rFonts w:ascii="Arial" w:hAnsi="Arial" w:cs="Arial"/>
        </w:rPr>
        <w:t xml:space="preserve">Auch der französische Hahn trällert sich kraftvoll ins Achtelfinale. Nur: reicht es auch fürs Viertelfinale. „Ben </w:t>
      </w:r>
      <w:proofErr w:type="spellStart"/>
      <w:r>
        <w:rPr>
          <w:rFonts w:ascii="Arial" w:hAnsi="Arial" w:cs="Arial"/>
        </w:rPr>
        <w:t>zema</w:t>
      </w:r>
      <w:proofErr w:type="spellEnd"/>
      <w:r>
        <w:rPr>
          <w:rFonts w:ascii="Arial" w:hAnsi="Arial" w:cs="Arial"/>
        </w:rPr>
        <w:t>“ uns da? oder sehen wir uns nicht? Wäre ja ein möglicher Viertelfinalgegner der deutschen Elf.</w:t>
      </w:r>
    </w:p>
    <w:p w:rsidR="00451792" w:rsidRDefault="00451792" w:rsidP="00A51FBB">
      <w:pPr>
        <w:spacing w:after="0" w:line="240" w:lineRule="auto"/>
        <w:rPr>
          <w:rFonts w:ascii="Arial" w:hAnsi="Arial" w:cs="Arial"/>
        </w:rPr>
      </w:pPr>
    </w:p>
    <w:p w:rsidR="00451792" w:rsidRDefault="00451792" w:rsidP="00A51FBB">
      <w:pPr>
        <w:spacing w:after="0" w:line="240" w:lineRule="auto"/>
        <w:rPr>
          <w:rFonts w:ascii="Arial" w:hAnsi="Arial" w:cs="Arial"/>
        </w:rPr>
      </w:pPr>
      <w:r>
        <w:rPr>
          <w:rFonts w:ascii="Arial" w:hAnsi="Arial" w:cs="Arial"/>
        </w:rPr>
        <w:t xml:space="preserve">Brasilien ist wieder dank eines überragenden </w:t>
      </w:r>
      <w:proofErr w:type="spellStart"/>
      <w:r>
        <w:rPr>
          <w:rFonts w:ascii="Arial" w:hAnsi="Arial" w:cs="Arial"/>
        </w:rPr>
        <w:t>Neymar</w:t>
      </w:r>
      <w:proofErr w:type="spellEnd"/>
      <w:r>
        <w:rPr>
          <w:rFonts w:ascii="Arial" w:hAnsi="Arial" w:cs="Arial"/>
        </w:rPr>
        <w:t xml:space="preserve"> nicht zu stoppen. Wenn jetzt selbst der bisher blasse Fred trifft, wer soll die denn aufhalten? Mir fallen da schon ein paar Kandidaten ein…Den Chilenen </w:t>
      </w:r>
      <w:r w:rsidR="00592E2B">
        <w:rPr>
          <w:rFonts w:ascii="Arial" w:hAnsi="Arial" w:cs="Arial"/>
        </w:rPr>
        <w:t>war</w:t>
      </w:r>
      <w:r>
        <w:rPr>
          <w:rFonts w:ascii="Arial" w:hAnsi="Arial" w:cs="Arial"/>
        </w:rPr>
        <w:t xml:space="preserve"> nämlich nicht nach Chillen zu Mute. Den aufopferungsvoll kämpfenden</w:t>
      </w:r>
      <w:r w:rsidR="003A5431">
        <w:rPr>
          <w:rFonts w:ascii="Arial" w:hAnsi="Arial" w:cs="Arial"/>
        </w:rPr>
        <w:t xml:space="preserve"> </w:t>
      </w:r>
      <w:r w:rsidR="00592E2B">
        <w:rPr>
          <w:rFonts w:ascii="Arial" w:hAnsi="Arial" w:cs="Arial"/>
        </w:rPr>
        <w:t>Südamerikaner</w:t>
      </w:r>
      <w:r w:rsidR="009936B0">
        <w:rPr>
          <w:rFonts w:ascii="Arial" w:hAnsi="Arial" w:cs="Arial"/>
        </w:rPr>
        <w:t>n</w:t>
      </w:r>
      <w:r w:rsidR="00592E2B">
        <w:rPr>
          <w:rFonts w:ascii="Arial" w:hAnsi="Arial" w:cs="Arial"/>
        </w:rPr>
        <w:t xml:space="preserve"> </w:t>
      </w:r>
      <w:r w:rsidR="003A5431">
        <w:rPr>
          <w:rFonts w:ascii="Arial" w:hAnsi="Arial" w:cs="Arial"/>
        </w:rPr>
        <w:t>muss</w:t>
      </w:r>
      <w:r w:rsidR="00592E2B">
        <w:rPr>
          <w:rFonts w:ascii="Arial" w:hAnsi="Arial" w:cs="Arial"/>
        </w:rPr>
        <w:t>te</w:t>
      </w:r>
      <w:r w:rsidR="003A5431">
        <w:rPr>
          <w:rFonts w:ascii="Arial" w:hAnsi="Arial" w:cs="Arial"/>
        </w:rPr>
        <w:t xml:space="preserve"> man erst</w:t>
      </w:r>
      <w:r w:rsidR="009E1672">
        <w:rPr>
          <w:rFonts w:ascii="Arial" w:hAnsi="Arial" w:cs="Arial"/>
        </w:rPr>
        <w:t>mal</w:t>
      </w:r>
      <w:r w:rsidR="003A5431">
        <w:rPr>
          <w:rFonts w:ascii="Arial" w:hAnsi="Arial" w:cs="Arial"/>
        </w:rPr>
        <w:t xml:space="preserve"> den Schneid abkaufen.</w:t>
      </w:r>
      <w:r w:rsidR="00592E2B">
        <w:rPr>
          <w:rFonts w:ascii="Arial" w:hAnsi="Arial" w:cs="Arial"/>
        </w:rPr>
        <w:t xml:space="preserve"> Zwar segelte Flanke um Flanke der Brasilianer in den Strafraum Chiles, nur fanden diese nur selten einen </w:t>
      </w:r>
      <w:proofErr w:type="spellStart"/>
      <w:r w:rsidR="00592E2B">
        <w:rPr>
          <w:rFonts w:ascii="Arial" w:hAnsi="Arial" w:cs="Arial"/>
        </w:rPr>
        <w:t>Abneymar</w:t>
      </w:r>
      <w:proofErr w:type="spellEnd"/>
      <w:r w:rsidR="00592E2B">
        <w:rPr>
          <w:rFonts w:ascii="Arial" w:hAnsi="Arial" w:cs="Arial"/>
        </w:rPr>
        <w:t>. Beim entscheidenden Elfmeter-Krimi hatte man das Gefühl, dass keine der Mannschaften so Recht weiterkommen will, so suboptimal waren manchen Elfmeter geschossen. Letztlich setzten sich die Glücklic</w:t>
      </w:r>
      <w:r w:rsidR="009936B0">
        <w:rPr>
          <w:rFonts w:ascii="Arial" w:hAnsi="Arial" w:cs="Arial"/>
        </w:rPr>
        <w:t>heren Brasilianer durch, man denke nur an den Lattentreffer Chiles in der 90. Minute.</w:t>
      </w:r>
      <w:r w:rsidR="00592E2B">
        <w:rPr>
          <w:rFonts w:ascii="Arial" w:hAnsi="Arial" w:cs="Arial"/>
        </w:rPr>
        <w:t xml:space="preserve"> Und Chile hat schon wieder mal in Play-Offs gegen den großen Nachbar verloren.</w:t>
      </w:r>
    </w:p>
    <w:p w:rsidR="003A5431" w:rsidRDefault="003A5431" w:rsidP="00A51FBB">
      <w:pPr>
        <w:spacing w:after="0" w:line="240" w:lineRule="auto"/>
        <w:rPr>
          <w:rFonts w:ascii="Arial" w:hAnsi="Arial" w:cs="Arial"/>
        </w:rPr>
      </w:pPr>
    </w:p>
    <w:p w:rsidR="003A5431" w:rsidRDefault="003A5431" w:rsidP="00A51FBB">
      <w:pPr>
        <w:spacing w:after="0" w:line="240" w:lineRule="auto"/>
        <w:rPr>
          <w:rFonts w:ascii="Arial" w:hAnsi="Arial" w:cs="Arial"/>
        </w:rPr>
      </w:pPr>
      <w:r>
        <w:rPr>
          <w:rFonts w:ascii="Arial" w:hAnsi="Arial" w:cs="Arial"/>
        </w:rPr>
        <w:t xml:space="preserve">Wie stark ist </w:t>
      </w:r>
      <w:proofErr w:type="spellStart"/>
      <w:r>
        <w:rPr>
          <w:rFonts w:ascii="Arial" w:hAnsi="Arial" w:cs="Arial"/>
        </w:rPr>
        <w:t>Uruquay</w:t>
      </w:r>
      <w:proofErr w:type="spellEnd"/>
      <w:r>
        <w:rPr>
          <w:rFonts w:ascii="Arial" w:hAnsi="Arial" w:cs="Arial"/>
        </w:rPr>
        <w:t>? Nach der Sperre vo</w:t>
      </w:r>
      <w:r w:rsidR="009936B0">
        <w:rPr>
          <w:rFonts w:ascii="Arial" w:hAnsi="Arial" w:cs="Arial"/>
        </w:rPr>
        <w:t xml:space="preserve">n Luis „Hannibal“ Suarez </w:t>
      </w:r>
      <w:proofErr w:type="spellStart"/>
      <w:r w:rsidR="009936B0">
        <w:rPr>
          <w:rFonts w:ascii="Arial" w:hAnsi="Arial" w:cs="Arial"/>
        </w:rPr>
        <w:t>wars</w:t>
      </w:r>
      <w:proofErr w:type="spellEnd"/>
      <w:r w:rsidR="009936B0">
        <w:rPr>
          <w:rFonts w:ascii="Arial" w:hAnsi="Arial" w:cs="Arial"/>
        </w:rPr>
        <w:t xml:space="preserve"> wohl zu </w:t>
      </w:r>
      <w:r>
        <w:rPr>
          <w:rFonts w:ascii="Arial" w:hAnsi="Arial" w:cs="Arial"/>
        </w:rPr>
        <w:t xml:space="preserve">schwierig für die </w:t>
      </w:r>
      <w:proofErr w:type="spellStart"/>
      <w:r>
        <w:rPr>
          <w:rFonts w:ascii="Arial" w:hAnsi="Arial" w:cs="Arial"/>
        </w:rPr>
        <w:t>Albiceleste</w:t>
      </w:r>
      <w:proofErr w:type="spellEnd"/>
      <w:r w:rsidR="009E1672">
        <w:rPr>
          <w:rFonts w:ascii="Arial" w:hAnsi="Arial" w:cs="Arial"/>
        </w:rPr>
        <w:t xml:space="preserve">. Der Nager von Natal wurde schon mit einem </w:t>
      </w:r>
      <w:proofErr w:type="spellStart"/>
      <w:r w:rsidR="009E1672">
        <w:rPr>
          <w:rFonts w:ascii="Arial" w:hAnsi="Arial" w:cs="Arial"/>
        </w:rPr>
        <w:t>Uruk</w:t>
      </w:r>
      <w:proofErr w:type="spellEnd"/>
      <w:r w:rsidR="009E1672">
        <w:rPr>
          <w:rFonts w:ascii="Arial" w:hAnsi="Arial" w:cs="Arial"/>
        </w:rPr>
        <w:t xml:space="preserve">-Hai (Fabelmonsterwesen </w:t>
      </w:r>
      <w:r w:rsidR="00592E2B">
        <w:rPr>
          <w:rFonts w:ascii="Arial" w:hAnsi="Arial" w:cs="Arial"/>
        </w:rPr>
        <w:t xml:space="preserve">aus Herr der Ringe) verwechselt… naja, </w:t>
      </w:r>
      <w:r w:rsidR="009936B0">
        <w:rPr>
          <w:rFonts w:ascii="Arial" w:hAnsi="Arial" w:cs="Arial"/>
        </w:rPr>
        <w:t>gegen</w:t>
      </w:r>
      <w:r w:rsidR="00592E2B">
        <w:rPr>
          <w:rFonts w:ascii="Arial" w:hAnsi="Arial" w:cs="Arial"/>
        </w:rPr>
        <w:t xml:space="preserve"> Kolumbien hat es halt nicht gereicht. Diese setzten sich klar mit 2:0 durch.</w:t>
      </w:r>
    </w:p>
    <w:p w:rsidR="003A5431" w:rsidRDefault="003A5431" w:rsidP="00A51FBB">
      <w:pPr>
        <w:spacing w:after="0" w:line="240" w:lineRule="auto"/>
        <w:rPr>
          <w:rFonts w:ascii="Arial" w:hAnsi="Arial" w:cs="Arial"/>
        </w:rPr>
      </w:pPr>
    </w:p>
    <w:p w:rsidR="003A5431" w:rsidRDefault="003A5431" w:rsidP="00A51FBB">
      <w:pPr>
        <w:spacing w:after="0" w:line="240" w:lineRule="auto"/>
        <w:rPr>
          <w:rFonts w:ascii="Arial" w:hAnsi="Arial" w:cs="Arial"/>
        </w:rPr>
      </w:pPr>
      <w:r>
        <w:rPr>
          <w:rFonts w:ascii="Arial" w:hAnsi="Arial" w:cs="Arial"/>
        </w:rPr>
        <w:t>Costa Rica k</w:t>
      </w:r>
      <w:r w:rsidR="00592E2B">
        <w:rPr>
          <w:rFonts w:ascii="Arial" w:hAnsi="Arial" w:cs="Arial"/>
        </w:rPr>
        <w:t>o</w:t>
      </w:r>
      <w:r>
        <w:rPr>
          <w:rFonts w:ascii="Arial" w:hAnsi="Arial" w:cs="Arial"/>
        </w:rPr>
        <w:t>nn</w:t>
      </w:r>
      <w:r w:rsidR="00592E2B">
        <w:rPr>
          <w:rFonts w:ascii="Arial" w:hAnsi="Arial" w:cs="Arial"/>
        </w:rPr>
        <w:t>te</w:t>
      </w:r>
      <w:r>
        <w:rPr>
          <w:rFonts w:ascii="Arial" w:hAnsi="Arial" w:cs="Arial"/>
        </w:rPr>
        <w:t xml:space="preserve"> gegen die überraschenden Griechen befreit aufspielen. Und auch für die Griechen ist schon das Achtelfinale ein Erfolg. Wahnsinn! </w:t>
      </w:r>
      <w:r w:rsidR="00592E2B">
        <w:rPr>
          <w:rFonts w:ascii="Arial" w:hAnsi="Arial" w:cs="Arial"/>
        </w:rPr>
        <w:t xml:space="preserve">Erst im </w:t>
      </w:r>
      <w:proofErr w:type="spellStart"/>
      <w:r w:rsidR="00592E2B">
        <w:rPr>
          <w:rFonts w:ascii="Arial" w:hAnsi="Arial" w:cs="Arial"/>
        </w:rPr>
        <w:t>Elfmeterschiessen</w:t>
      </w:r>
      <w:proofErr w:type="spellEnd"/>
      <w:r w:rsidR="00592E2B">
        <w:rPr>
          <w:rFonts w:ascii="Arial" w:hAnsi="Arial" w:cs="Arial"/>
        </w:rPr>
        <w:t xml:space="preserve"> konnte sich </w:t>
      </w:r>
      <w:r>
        <w:rPr>
          <w:rFonts w:ascii="Arial" w:hAnsi="Arial" w:cs="Arial"/>
        </w:rPr>
        <w:t xml:space="preserve">Costa Rica </w:t>
      </w:r>
      <w:r w:rsidR="00592E2B">
        <w:rPr>
          <w:rFonts w:ascii="Arial" w:hAnsi="Arial" w:cs="Arial"/>
        </w:rPr>
        <w:t xml:space="preserve">durchsetzen. Costa Rica im </w:t>
      </w:r>
      <w:r>
        <w:rPr>
          <w:rFonts w:ascii="Arial" w:hAnsi="Arial" w:cs="Arial"/>
        </w:rPr>
        <w:t xml:space="preserve">Viertelfinale. </w:t>
      </w:r>
      <w:r w:rsidR="00592E2B">
        <w:rPr>
          <w:rFonts w:ascii="Arial" w:hAnsi="Arial" w:cs="Arial"/>
        </w:rPr>
        <w:t xml:space="preserve">„Pura Vida“ kann weitergehen. </w:t>
      </w:r>
      <w:r>
        <w:rPr>
          <w:rFonts w:ascii="Arial" w:hAnsi="Arial" w:cs="Arial"/>
        </w:rPr>
        <w:t xml:space="preserve">Wer hätte das gedacht? Ich nicht, aber im Hinblick auf meine Tippergebnisse hab ich mich ja nicht wirklich als Fußballexperte geoutet. Aber zu diesem Drama (passend zu Griechenland) </w:t>
      </w:r>
      <w:proofErr w:type="spellStart"/>
      <w:r>
        <w:rPr>
          <w:rFonts w:ascii="Arial" w:hAnsi="Arial" w:cs="Arial"/>
        </w:rPr>
        <w:t>gibt</w:t>
      </w:r>
      <w:r w:rsidR="00592E2B">
        <w:rPr>
          <w:rFonts w:ascii="Arial" w:hAnsi="Arial" w:cs="Arial"/>
        </w:rPr>
        <w:t>s</w:t>
      </w:r>
      <w:proofErr w:type="spellEnd"/>
      <w:r>
        <w:rPr>
          <w:rFonts w:ascii="Arial" w:hAnsi="Arial" w:cs="Arial"/>
        </w:rPr>
        <w:t xml:space="preserve"> später mehr…</w:t>
      </w:r>
    </w:p>
    <w:p w:rsidR="003A5431" w:rsidRDefault="003A5431" w:rsidP="00A51FBB">
      <w:pPr>
        <w:spacing w:after="0" w:line="240" w:lineRule="auto"/>
        <w:rPr>
          <w:rFonts w:ascii="Arial" w:hAnsi="Arial" w:cs="Arial"/>
        </w:rPr>
      </w:pPr>
    </w:p>
    <w:p w:rsidR="003A5431" w:rsidRDefault="003A5431" w:rsidP="00A51FBB">
      <w:pPr>
        <w:spacing w:after="0" w:line="240" w:lineRule="auto"/>
        <w:rPr>
          <w:rFonts w:ascii="Arial" w:hAnsi="Arial" w:cs="Arial"/>
        </w:rPr>
      </w:pPr>
      <w:r>
        <w:rPr>
          <w:rFonts w:ascii="Arial" w:hAnsi="Arial" w:cs="Arial"/>
        </w:rPr>
        <w:t xml:space="preserve">Belgien und Algerien haben sich ebenfalls durchgesetzt. Mit Belgien als </w:t>
      </w:r>
      <w:proofErr w:type="spellStart"/>
      <w:r w:rsidR="00AA294A">
        <w:rPr>
          <w:rFonts w:ascii="Arial" w:hAnsi="Arial" w:cs="Arial"/>
        </w:rPr>
        <w:t>Gehalgehalz</w:t>
      </w:r>
      <w:proofErr w:type="spellEnd"/>
      <w:r w:rsidR="00AA294A">
        <w:rPr>
          <w:rFonts w:ascii="Arial" w:hAnsi="Arial" w:cs="Arial"/>
        </w:rPr>
        <w:t xml:space="preserve"> (</w:t>
      </w:r>
      <w:r>
        <w:rPr>
          <w:rFonts w:ascii="Arial" w:hAnsi="Arial" w:cs="Arial"/>
        </w:rPr>
        <w:t>geheimsten aller Geheimfavoriten aller Zeiten</w:t>
      </w:r>
      <w:r w:rsidR="00AA294A">
        <w:rPr>
          <w:rFonts w:ascii="Arial" w:hAnsi="Arial" w:cs="Arial"/>
        </w:rPr>
        <w:t>)</w:t>
      </w:r>
      <w:r>
        <w:rPr>
          <w:rFonts w:ascii="Arial" w:hAnsi="Arial" w:cs="Arial"/>
        </w:rPr>
        <w:t xml:space="preserve"> konnte man ja schon rechnen. Aber dass sich Algerien durchsetzt?! Respekt.</w:t>
      </w:r>
    </w:p>
    <w:p w:rsidR="003A5431" w:rsidRDefault="003A5431" w:rsidP="00A51FBB">
      <w:pPr>
        <w:spacing w:after="0" w:line="240" w:lineRule="auto"/>
        <w:rPr>
          <w:rFonts w:ascii="Arial" w:hAnsi="Arial" w:cs="Arial"/>
        </w:rPr>
      </w:pPr>
    </w:p>
    <w:p w:rsidR="003A5431" w:rsidRDefault="003A5431" w:rsidP="00A51FBB">
      <w:pPr>
        <w:spacing w:after="0" w:line="240" w:lineRule="auto"/>
        <w:rPr>
          <w:rFonts w:ascii="Arial" w:hAnsi="Arial" w:cs="Arial"/>
        </w:rPr>
      </w:pPr>
      <w:r>
        <w:rPr>
          <w:rFonts w:ascii="Arial" w:hAnsi="Arial" w:cs="Arial"/>
        </w:rPr>
        <w:t>Deutschland ist im Achtelfinale!</w:t>
      </w:r>
    </w:p>
    <w:p w:rsidR="003A5431" w:rsidRDefault="003A5431" w:rsidP="00A51FBB">
      <w:pPr>
        <w:spacing w:after="0" w:line="240" w:lineRule="auto"/>
        <w:rPr>
          <w:rFonts w:ascii="Arial" w:hAnsi="Arial" w:cs="Arial"/>
        </w:rPr>
      </w:pPr>
    </w:p>
    <w:p w:rsidR="003A5431" w:rsidRDefault="003A5431" w:rsidP="00A51FBB">
      <w:pPr>
        <w:spacing w:after="0" w:line="240" w:lineRule="auto"/>
        <w:rPr>
          <w:rFonts w:ascii="Arial" w:hAnsi="Arial" w:cs="Arial"/>
        </w:rPr>
      </w:pPr>
      <w:r>
        <w:rPr>
          <w:rFonts w:ascii="Arial" w:hAnsi="Arial" w:cs="Arial"/>
        </w:rPr>
        <w:t>Mit einem 1:0-Erfolg konnte sich Jogis Truppe in der Waschküche von Recife gegen Klinsmanns US-Boys durchsetzen. In einem höhepunktearmen Spiel erhöhte Thomas „</w:t>
      </w:r>
      <w:r w:rsidR="00AA294A">
        <w:rPr>
          <w:rFonts w:ascii="Arial" w:hAnsi="Arial" w:cs="Arial"/>
        </w:rPr>
        <w:t>langes, schlankes</w:t>
      </w:r>
      <w:r>
        <w:rPr>
          <w:rFonts w:ascii="Arial" w:hAnsi="Arial" w:cs="Arial"/>
        </w:rPr>
        <w:t>“ Müller seine Trefferquote durch einen ansehnlichen Schuss ins rechte untere Eck. Ansonsten war da schon noch auf viel</w:t>
      </w:r>
      <w:r w:rsidR="00BF53E1">
        <w:rPr>
          <w:rFonts w:ascii="Arial" w:hAnsi="Arial" w:cs="Arial"/>
        </w:rPr>
        <w:t xml:space="preserve"> </w:t>
      </w:r>
      <w:r w:rsidR="00AA294A">
        <w:rPr>
          <w:rFonts w:ascii="Arial" w:hAnsi="Arial" w:cs="Arial"/>
        </w:rPr>
        <w:t>Copa-Cabana-</w:t>
      </w:r>
      <w:r w:rsidR="00BF53E1">
        <w:rPr>
          <w:rFonts w:ascii="Arial" w:hAnsi="Arial" w:cs="Arial"/>
        </w:rPr>
        <w:t>Sand im Getriebe</w:t>
      </w:r>
      <w:r>
        <w:rPr>
          <w:rFonts w:ascii="Arial" w:hAnsi="Arial" w:cs="Arial"/>
        </w:rPr>
        <w:t xml:space="preserve">. Die Abwehr stand sicher und auch die Außenverteidiger trauten sich mehrmals Offensiv-Aktionen zu. Lahm und </w:t>
      </w:r>
      <w:proofErr w:type="spellStart"/>
      <w:r>
        <w:rPr>
          <w:rFonts w:ascii="Arial" w:hAnsi="Arial" w:cs="Arial"/>
        </w:rPr>
        <w:t>Kroos</w:t>
      </w:r>
      <w:proofErr w:type="spellEnd"/>
      <w:r>
        <w:rPr>
          <w:rFonts w:ascii="Arial" w:hAnsi="Arial" w:cs="Arial"/>
        </w:rPr>
        <w:t xml:space="preserve"> konnte dem Spiel jedoch nicht ihren Stempel aufdrücken. Einzig </w:t>
      </w:r>
      <w:proofErr w:type="spellStart"/>
      <w:r>
        <w:rPr>
          <w:rFonts w:ascii="Arial" w:hAnsi="Arial" w:cs="Arial"/>
        </w:rPr>
        <w:t>Schweinsteiger</w:t>
      </w:r>
      <w:proofErr w:type="spellEnd"/>
      <w:r>
        <w:rPr>
          <w:rFonts w:ascii="Arial" w:hAnsi="Arial" w:cs="Arial"/>
        </w:rPr>
        <w:t xml:space="preserve"> zeigte starke Präsenz und zog das Spiel an sich. Müller war ziemlich alleingelassen und </w:t>
      </w:r>
      <w:proofErr w:type="spellStart"/>
      <w:r>
        <w:rPr>
          <w:rFonts w:ascii="Arial" w:hAnsi="Arial" w:cs="Arial"/>
        </w:rPr>
        <w:t>Özil</w:t>
      </w:r>
      <w:proofErr w:type="spellEnd"/>
      <w:r>
        <w:rPr>
          <w:rFonts w:ascii="Arial" w:hAnsi="Arial" w:cs="Arial"/>
        </w:rPr>
        <w:t>/</w:t>
      </w:r>
      <w:proofErr w:type="spellStart"/>
      <w:r>
        <w:rPr>
          <w:rFonts w:ascii="Arial" w:hAnsi="Arial" w:cs="Arial"/>
        </w:rPr>
        <w:t>Podolski</w:t>
      </w:r>
      <w:proofErr w:type="spellEnd"/>
      <w:r>
        <w:rPr>
          <w:rFonts w:ascii="Arial" w:hAnsi="Arial" w:cs="Arial"/>
        </w:rPr>
        <w:t xml:space="preserve"> blieben weite Strecken blass. </w:t>
      </w:r>
      <w:proofErr w:type="spellStart"/>
      <w:r w:rsidR="00BF53E1">
        <w:rPr>
          <w:rFonts w:ascii="Arial" w:hAnsi="Arial" w:cs="Arial"/>
        </w:rPr>
        <w:t>Özil</w:t>
      </w:r>
      <w:proofErr w:type="spellEnd"/>
      <w:r w:rsidR="00BF53E1">
        <w:rPr>
          <w:rFonts w:ascii="Arial" w:hAnsi="Arial" w:cs="Arial"/>
        </w:rPr>
        <w:t xml:space="preserve"> spielt ja oftmals wie eine nasse Zeitung und das wurde im Starkregen von Recife nicht wirklich besser. Standards blieben oft Flick-Werk und doch resultierte daraus der Siegtreffer. Es bleibt noch viel zu tun, um die deutsche Elf ins Rollen zu bringen.</w:t>
      </w:r>
    </w:p>
    <w:p w:rsidR="00BF53E1" w:rsidRDefault="00BF53E1" w:rsidP="00A51FBB">
      <w:pPr>
        <w:spacing w:after="0" w:line="240" w:lineRule="auto"/>
        <w:rPr>
          <w:rFonts w:ascii="Arial" w:hAnsi="Arial" w:cs="Arial"/>
        </w:rPr>
      </w:pPr>
    </w:p>
    <w:p w:rsidR="00BF53E1" w:rsidRDefault="00BF53E1" w:rsidP="00A51FBB">
      <w:pPr>
        <w:spacing w:after="0" w:line="240" w:lineRule="auto"/>
        <w:rPr>
          <w:rFonts w:ascii="Arial" w:hAnsi="Arial" w:cs="Arial"/>
        </w:rPr>
      </w:pPr>
      <w:r>
        <w:rPr>
          <w:rFonts w:ascii="Arial" w:hAnsi="Arial" w:cs="Arial"/>
        </w:rPr>
        <w:t xml:space="preserve">Was mich an der WM wirklich stört? Das dauernde Zahlenspiel! Ich </w:t>
      </w:r>
      <w:proofErr w:type="spellStart"/>
      <w:r>
        <w:rPr>
          <w:rFonts w:ascii="Arial" w:hAnsi="Arial" w:cs="Arial"/>
        </w:rPr>
        <w:t>kanns</w:t>
      </w:r>
      <w:proofErr w:type="spellEnd"/>
      <w:r>
        <w:rPr>
          <w:rFonts w:ascii="Arial" w:hAnsi="Arial" w:cs="Arial"/>
        </w:rPr>
        <w:t xml:space="preserve"> schon nicht mehr hören: falsche Neun, Doppelsechs, flache Vier, abkippende Sechs, wilde Dreizehn, schwimmende Acht… mir reicht schon die s</w:t>
      </w:r>
      <w:r w:rsidR="00EB62EA">
        <w:rPr>
          <w:rFonts w:ascii="Arial" w:hAnsi="Arial" w:cs="Arial"/>
        </w:rPr>
        <w:t>tehe</w:t>
      </w:r>
      <w:r>
        <w:rPr>
          <w:rFonts w:ascii="Arial" w:hAnsi="Arial" w:cs="Arial"/>
        </w:rPr>
        <w:t xml:space="preserve">nde Null neben mir beim Public </w:t>
      </w:r>
      <w:proofErr w:type="spellStart"/>
      <w:r>
        <w:rPr>
          <w:rFonts w:ascii="Arial" w:hAnsi="Arial" w:cs="Arial"/>
        </w:rPr>
        <w:t>Viewing</w:t>
      </w:r>
      <w:proofErr w:type="spellEnd"/>
      <w:r>
        <w:rPr>
          <w:rFonts w:ascii="Arial" w:hAnsi="Arial" w:cs="Arial"/>
        </w:rPr>
        <w:t xml:space="preserve">. Und mit 0 ist nicht die Promilleangabe gemeint :-). Man kann schon viel über Taktik philosophieren, da ist mit wieder mal Franz Beckenbauer lieber, der sagte: „Geht’s raus und spielst Fußball“. So einfach kann die Welt sein. Aber auch Franz sein Kosmos ist nach der Sperre </w:t>
      </w:r>
      <w:r w:rsidR="00592E2B">
        <w:rPr>
          <w:rFonts w:ascii="Arial" w:hAnsi="Arial" w:cs="Arial"/>
        </w:rPr>
        <w:t xml:space="preserve">(zwischenzeitlich aufgehoben) </w:t>
      </w:r>
      <w:r>
        <w:rPr>
          <w:rFonts w:ascii="Arial" w:hAnsi="Arial" w:cs="Arial"/>
        </w:rPr>
        <w:t>durch die Fifa auch aus den Fugen geraten.</w:t>
      </w:r>
    </w:p>
    <w:p w:rsidR="00BF53E1" w:rsidRDefault="00BF53E1" w:rsidP="00A51FBB">
      <w:pPr>
        <w:spacing w:after="0" w:line="240" w:lineRule="auto"/>
        <w:rPr>
          <w:rFonts w:ascii="Arial" w:hAnsi="Arial" w:cs="Arial"/>
        </w:rPr>
      </w:pPr>
    </w:p>
    <w:p w:rsidR="00BF53E1" w:rsidRDefault="00BF53E1" w:rsidP="00A51FBB">
      <w:pPr>
        <w:spacing w:after="0" w:line="240" w:lineRule="auto"/>
        <w:rPr>
          <w:rFonts w:ascii="Arial" w:hAnsi="Arial" w:cs="Arial"/>
        </w:rPr>
      </w:pPr>
      <w:r>
        <w:rPr>
          <w:rFonts w:ascii="Arial" w:hAnsi="Arial" w:cs="Arial"/>
        </w:rPr>
        <w:t xml:space="preserve">Aber eines muss man der Fifa lassen: sie hat einen guten Musikgeschmack. Mir ist nämlich schon mehrmals aufgefallen, dass so 10 Minuten vor Spielbeginn, wenn die Mannschaften in den Katakomben warten, </w:t>
      </w:r>
      <w:r w:rsidR="00696B47">
        <w:rPr>
          <w:rFonts w:ascii="Arial" w:hAnsi="Arial" w:cs="Arial"/>
        </w:rPr>
        <w:t>AC DC gespielt wird. Also, man kann es</w:t>
      </w:r>
      <w:r w:rsidR="009936B0">
        <w:rPr>
          <w:rFonts w:ascii="Arial" w:hAnsi="Arial" w:cs="Arial"/>
        </w:rPr>
        <w:t xml:space="preserve"> schlimmer erwischen!!!</w:t>
      </w:r>
    </w:p>
    <w:p w:rsidR="00BF53E1" w:rsidRDefault="00BF53E1" w:rsidP="00A51FBB">
      <w:pPr>
        <w:spacing w:after="0" w:line="240" w:lineRule="auto"/>
        <w:rPr>
          <w:rFonts w:ascii="Arial" w:hAnsi="Arial" w:cs="Arial"/>
        </w:rPr>
      </w:pPr>
    </w:p>
    <w:p w:rsidR="00BF53E1" w:rsidRDefault="00BF53E1" w:rsidP="00A51FBB">
      <w:pPr>
        <w:spacing w:after="0" w:line="240" w:lineRule="auto"/>
        <w:rPr>
          <w:rFonts w:ascii="Arial" w:hAnsi="Arial" w:cs="Arial"/>
        </w:rPr>
      </w:pPr>
      <w:r>
        <w:rPr>
          <w:rFonts w:ascii="Arial" w:hAnsi="Arial" w:cs="Arial"/>
        </w:rPr>
        <w:t xml:space="preserve">Schlimm erwischt hat es meinen Punktestand beim Tippspiel. </w:t>
      </w:r>
      <w:r w:rsidR="00696B47">
        <w:rPr>
          <w:rFonts w:ascii="Arial" w:hAnsi="Arial" w:cs="Arial"/>
        </w:rPr>
        <w:t>Nur noch der Kampf gegen</w:t>
      </w:r>
      <w:r>
        <w:rPr>
          <w:rFonts w:ascii="Arial" w:hAnsi="Arial" w:cs="Arial"/>
        </w:rPr>
        <w:t xml:space="preserve"> mein</w:t>
      </w:r>
      <w:r w:rsidR="00696B47">
        <w:rPr>
          <w:rFonts w:ascii="Arial" w:hAnsi="Arial" w:cs="Arial"/>
        </w:rPr>
        <w:t>en</w:t>
      </w:r>
      <w:r>
        <w:rPr>
          <w:rFonts w:ascii="Arial" w:hAnsi="Arial" w:cs="Arial"/>
        </w:rPr>
        <w:t xml:space="preserve"> diabolische</w:t>
      </w:r>
      <w:r w:rsidR="00696B47">
        <w:rPr>
          <w:rFonts w:ascii="Arial" w:hAnsi="Arial" w:cs="Arial"/>
        </w:rPr>
        <w:t>n</w:t>
      </w:r>
      <w:r>
        <w:rPr>
          <w:rFonts w:ascii="Arial" w:hAnsi="Arial" w:cs="Arial"/>
        </w:rPr>
        <w:t xml:space="preserve"> Gegenspieler, der Testnutzer, </w:t>
      </w:r>
      <w:r w:rsidR="00696B47">
        <w:rPr>
          <w:rFonts w:ascii="Arial" w:hAnsi="Arial" w:cs="Arial"/>
        </w:rPr>
        <w:t>ist mir geblieben</w:t>
      </w:r>
      <w:r>
        <w:rPr>
          <w:rFonts w:ascii="Arial" w:hAnsi="Arial" w:cs="Arial"/>
        </w:rPr>
        <w:t>.</w:t>
      </w:r>
      <w:r w:rsidR="009936B0">
        <w:rPr>
          <w:rFonts w:ascii="Arial" w:hAnsi="Arial" w:cs="Arial"/>
        </w:rPr>
        <w:t xml:space="preserve"> Momentan hab ich ihn im Griff. </w:t>
      </w:r>
      <w:r>
        <w:rPr>
          <w:rFonts w:ascii="Arial" w:hAnsi="Arial" w:cs="Arial"/>
        </w:rPr>
        <w:t xml:space="preserve">Besser </w:t>
      </w:r>
      <w:r w:rsidR="009936B0">
        <w:rPr>
          <w:rFonts w:ascii="Arial" w:hAnsi="Arial" w:cs="Arial"/>
        </w:rPr>
        <w:t xml:space="preserve">gemacht hat </w:t>
      </w:r>
      <w:r>
        <w:rPr>
          <w:rFonts w:ascii="Arial" w:hAnsi="Arial" w:cs="Arial"/>
        </w:rPr>
        <w:t>es da</w:t>
      </w:r>
      <w:r w:rsidR="009936B0">
        <w:rPr>
          <w:rFonts w:ascii="Arial" w:hAnsi="Arial" w:cs="Arial"/>
        </w:rPr>
        <w:t xml:space="preserve"> Tobias Steinleitner, </w:t>
      </w:r>
      <w:r>
        <w:rPr>
          <w:rFonts w:ascii="Arial" w:hAnsi="Arial" w:cs="Arial"/>
        </w:rPr>
        <w:t xml:space="preserve">denn </w:t>
      </w:r>
      <w:r w:rsidR="009936B0">
        <w:rPr>
          <w:rFonts w:ascii="Arial" w:hAnsi="Arial" w:cs="Arial"/>
        </w:rPr>
        <w:t>er</w:t>
      </w:r>
      <w:r>
        <w:rPr>
          <w:rFonts w:ascii="Arial" w:hAnsi="Arial" w:cs="Arial"/>
        </w:rPr>
        <w:t xml:space="preserve"> </w:t>
      </w:r>
      <w:r w:rsidR="009936B0">
        <w:rPr>
          <w:rFonts w:ascii="Arial" w:hAnsi="Arial" w:cs="Arial"/>
        </w:rPr>
        <w:t>ist</w:t>
      </w:r>
      <w:r>
        <w:rPr>
          <w:rFonts w:ascii="Arial" w:hAnsi="Arial" w:cs="Arial"/>
        </w:rPr>
        <w:t xml:space="preserve"> in der Wertung vor</w:t>
      </w:r>
      <w:r w:rsidR="009936B0">
        <w:rPr>
          <w:rFonts w:ascii="Arial" w:hAnsi="Arial" w:cs="Arial"/>
        </w:rPr>
        <w:t>n</w:t>
      </w:r>
      <w:r>
        <w:rPr>
          <w:rFonts w:ascii="Arial" w:hAnsi="Arial" w:cs="Arial"/>
        </w:rPr>
        <w:t>.</w:t>
      </w:r>
    </w:p>
    <w:p w:rsidR="00BF53E1" w:rsidRDefault="00BF53E1" w:rsidP="00A51FBB">
      <w:pPr>
        <w:spacing w:after="0" w:line="240" w:lineRule="auto"/>
        <w:rPr>
          <w:rFonts w:ascii="Arial" w:hAnsi="Arial" w:cs="Arial"/>
        </w:rPr>
      </w:pPr>
    </w:p>
    <w:p w:rsidR="00BF53E1" w:rsidRDefault="00BF53E1" w:rsidP="00A51FBB">
      <w:pPr>
        <w:spacing w:after="0" w:line="240" w:lineRule="auto"/>
        <w:rPr>
          <w:rFonts w:ascii="Arial" w:hAnsi="Arial" w:cs="Arial"/>
        </w:rPr>
      </w:pPr>
      <w:r>
        <w:rPr>
          <w:rFonts w:ascii="Arial" w:hAnsi="Arial" w:cs="Arial"/>
        </w:rPr>
        <w:t>Durch einen technischen Fehler war die Aktualisierung der Tippergebnisse verspätet. Wir bitten, dies uns nachzusehen. Völlig überraschenderweise müssen die Organisatoren trotz des Teilnehmererfolges des Tippspiels weiterhin einem legalen Angestelltenverhältnis nachgehen und kamen auch dadurch etwas in Verzug. Wir versuchen weiterhin, so zeitnah wie möglich, die Aktualisierungen vorzunehmen.</w:t>
      </w:r>
      <w:r w:rsidR="00EB62EA">
        <w:rPr>
          <w:rFonts w:ascii="Arial" w:hAnsi="Arial" w:cs="Arial"/>
        </w:rPr>
        <w:t xml:space="preserve"> Bei Verzögerungen bitten wir um Nachsicht.</w:t>
      </w:r>
    </w:p>
    <w:p w:rsidR="00451792" w:rsidRPr="00452D9A" w:rsidRDefault="00451792" w:rsidP="00A51FBB">
      <w:pPr>
        <w:spacing w:after="0" w:line="240" w:lineRule="auto"/>
        <w:rPr>
          <w:rFonts w:ascii="Arial" w:hAnsi="Arial" w:cs="Arial"/>
        </w:rPr>
      </w:pPr>
    </w:p>
    <w:p w:rsidR="004B052B" w:rsidRPr="00F916D6" w:rsidRDefault="00B060A6" w:rsidP="00F916D6">
      <w:pPr>
        <w:rPr>
          <w:rFonts w:ascii="Arial" w:hAnsi="Arial" w:cs="Arial"/>
        </w:rPr>
      </w:pPr>
      <w:r>
        <w:rPr>
          <w:rFonts w:ascii="Arial" w:hAnsi="Arial" w:cs="Arial"/>
        </w:rPr>
        <w:t>E</w:t>
      </w:r>
      <w:r w:rsidR="004B052B">
        <w:rPr>
          <w:rFonts w:ascii="Arial" w:hAnsi="Arial" w:cs="Arial"/>
        </w:rPr>
        <w:t>ine schöne WM</w:t>
      </w:r>
      <w:r>
        <w:rPr>
          <w:rFonts w:ascii="Arial" w:hAnsi="Arial" w:cs="Arial"/>
        </w:rPr>
        <w:t xml:space="preserve"> wünscht</w:t>
      </w:r>
    </w:p>
    <w:p w:rsidR="00E3446C" w:rsidRPr="00452D9A" w:rsidRDefault="00E3446C" w:rsidP="00276490">
      <w:pPr>
        <w:spacing w:after="0" w:line="240" w:lineRule="auto"/>
        <w:rPr>
          <w:rFonts w:ascii="Arial" w:hAnsi="Arial" w:cs="Arial"/>
        </w:rPr>
      </w:pPr>
      <w:r w:rsidRPr="00452D9A">
        <w:rPr>
          <w:rFonts w:ascii="Arial" w:hAnsi="Arial" w:cs="Arial"/>
        </w:rPr>
        <w:t>WERKE</w:t>
      </w:r>
    </w:p>
    <w:p w:rsidR="00E3446C" w:rsidRPr="00452D9A" w:rsidRDefault="00E3446C" w:rsidP="00276490">
      <w:pPr>
        <w:spacing w:after="0" w:line="240" w:lineRule="auto"/>
        <w:rPr>
          <w:rFonts w:ascii="Arial" w:hAnsi="Arial" w:cs="Arial"/>
        </w:rPr>
      </w:pPr>
      <w:r w:rsidRPr="00452D9A">
        <w:rPr>
          <w:rFonts w:ascii="Arial" w:hAnsi="Arial" w:cs="Arial"/>
        </w:rPr>
        <w:t>WM-Studio</w:t>
      </w:r>
      <w:r w:rsidR="00231549">
        <w:rPr>
          <w:rFonts w:ascii="Arial" w:hAnsi="Arial" w:cs="Arial"/>
        </w:rPr>
        <w:t>(s)</w:t>
      </w:r>
      <w:r w:rsidRPr="00452D9A">
        <w:rPr>
          <w:rFonts w:ascii="Arial" w:hAnsi="Arial" w:cs="Arial"/>
        </w:rPr>
        <w:t>-Leiter</w:t>
      </w:r>
    </w:p>
    <w:sectPr w:rsidR="00E3446C" w:rsidRPr="00452D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parkasse Rg">
    <w:panose1 w:val="020B0504050602020204"/>
    <w:charset w:val="00"/>
    <w:family w:val="swiss"/>
    <w:pitch w:val="variable"/>
    <w:sig w:usb0="800000AF" w:usb1="5000204B" w:usb2="00000000" w:usb3="00000000" w:csb0="00000093"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6D7F"/>
    <w:multiLevelType w:val="hybridMultilevel"/>
    <w:tmpl w:val="BFBE71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9E33F3"/>
    <w:multiLevelType w:val="hybridMultilevel"/>
    <w:tmpl w:val="42F62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E0786E"/>
    <w:multiLevelType w:val="hybridMultilevel"/>
    <w:tmpl w:val="C2CA4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E83C5D"/>
    <w:multiLevelType w:val="hybridMultilevel"/>
    <w:tmpl w:val="0D6E8C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27D5F8E"/>
    <w:multiLevelType w:val="hybridMultilevel"/>
    <w:tmpl w:val="3732D2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35F78B2"/>
    <w:multiLevelType w:val="hybridMultilevel"/>
    <w:tmpl w:val="22661D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7FD1FEA"/>
    <w:multiLevelType w:val="hybridMultilevel"/>
    <w:tmpl w:val="34DC3F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DFA2352"/>
    <w:multiLevelType w:val="hybridMultilevel"/>
    <w:tmpl w:val="6D249C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CA1"/>
    <w:rsid w:val="000017B3"/>
    <w:rsid w:val="00031F2F"/>
    <w:rsid w:val="0004155D"/>
    <w:rsid w:val="000836F6"/>
    <w:rsid w:val="00087D3E"/>
    <w:rsid w:val="000D24CE"/>
    <w:rsid w:val="000E1BCA"/>
    <w:rsid w:val="000E4A31"/>
    <w:rsid w:val="00106C62"/>
    <w:rsid w:val="001106B3"/>
    <w:rsid w:val="00124D46"/>
    <w:rsid w:val="001336AB"/>
    <w:rsid w:val="001336D4"/>
    <w:rsid w:val="00164F84"/>
    <w:rsid w:val="001704D0"/>
    <w:rsid w:val="00175E33"/>
    <w:rsid w:val="001A64A5"/>
    <w:rsid w:val="001B21F0"/>
    <w:rsid w:val="001B290F"/>
    <w:rsid w:val="001B62F9"/>
    <w:rsid w:val="001C602F"/>
    <w:rsid w:val="001D2C5A"/>
    <w:rsid w:val="001F54E0"/>
    <w:rsid w:val="0022583E"/>
    <w:rsid w:val="002270A2"/>
    <w:rsid w:val="00231549"/>
    <w:rsid w:val="00235AAB"/>
    <w:rsid w:val="00276490"/>
    <w:rsid w:val="002C3FF1"/>
    <w:rsid w:val="002E0C22"/>
    <w:rsid w:val="002E2359"/>
    <w:rsid w:val="002E7544"/>
    <w:rsid w:val="00315EF2"/>
    <w:rsid w:val="00342CFC"/>
    <w:rsid w:val="0034676B"/>
    <w:rsid w:val="003500E9"/>
    <w:rsid w:val="003538F2"/>
    <w:rsid w:val="00355A2F"/>
    <w:rsid w:val="00397C4F"/>
    <w:rsid w:val="003A5431"/>
    <w:rsid w:val="00407B9A"/>
    <w:rsid w:val="00412BA9"/>
    <w:rsid w:val="0041463D"/>
    <w:rsid w:val="004273A3"/>
    <w:rsid w:val="00442CA4"/>
    <w:rsid w:val="00451792"/>
    <w:rsid w:val="00452D9A"/>
    <w:rsid w:val="004735AE"/>
    <w:rsid w:val="0048062B"/>
    <w:rsid w:val="00483783"/>
    <w:rsid w:val="00493750"/>
    <w:rsid w:val="004B052B"/>
    <w:rsid w:val="004D1610"/>
    <w:rsid w:val="004D713E"/>
    <w:rsid w:val="004E37DC"/>
    <w:rsid w:val="00517326"/>
    <w:rsid w:val="00583260"/>
    <w:rsid w:val="00592E2B"/>
    <w:rsid w:val="005968AD"/>
    <w:rsid w:val="005A1477"/>
    <w:rsid w:val="005C15AE"/>
    <w:rsid w:val="005C6950"/>
    <w:rsid w:val="005E5070"/>
    <w:rsid w:val="005F3A3E"/>
    <w:rsid w:val="0060019B"/>
    <w:rsid w:val="00632B4D"/>
    <w:rsid w:val="00637789"/>
    <w:rsid w:val="006507B7"/>
    <w:rsid w:val="006538F1"/>
    <w:rsid w:val="006776CE"/>
    <w:rsid w:val="00685029"/>
    <w:rsid w:val="00696B47"/>
    <w:rsid w:val="006B3B7B"/>
    <w:rsid w:val="007064AC"/>
    <w:rsid w:val="007158F6"/>
    <w:rsid w:val="007515CE"/>
    <w:rsid w:val="007549D1"/>
    <w:rsid w:val="00767F41"/>
    <w:rsid w:val="00786D97"/>
    <w:rsid w:val="00787723"/>
    <w:rsid w:val="007970D8"/>
    <w:rsid w:val="007C3843"/>
    <w:rsid w:val="007E4C99"/>
    <w:rsid w:val="00810789"/>
    <w:rsid w:val="00811999"/>
    <w:rsid w:val="00832061"/>
    <w:rsid w:val="00837BD2"/>
    <w:rsid w:val="00881959"/>
    <w:rsid w:val="0089518E"/>
    <w:rsid w:val="008A6CD0"/>
    <w:rsid w:val="008F79F4"/>
    <w:rsid w:val="009167D4"/>
    <w:rsid w:val="0093068F"/>
    <w:rsid w:val="0094326F"/>
    <w:rsid w:val="00954E05"/>
    <w:rsid w:val="009936B0"/>
    <w:rsid w:val="009B32BC"/>
    <w:rsid w:val="009C75E1"/>
    <w:rsid w:val="009E1672"/>
    <w:rsid w:val="00A347C6"/>
    <w:rsid w:val="00A3540C"/>
    <w:rsid w:val="00A51FBB"/>
    <w:rsid w:val="00A60506"/>
    <w:rsid w:val="00A637E5"/>
    <w:rsid w:val="00A757B0"/>
    <w:rsid w:val="00A92CC0"/>
    <w:rsid w:val="00AA294A"/>
    <w:rsid w:val="00AB0ACA"/>
    <w:rsid w:val="00AD7891"/>
    <w:rsid w:val="00B056FD"/>
    <w:rsid w:val="00B060A6"/>
    <w:rsid w:val="00B26A41"/>
    <w:rsid w:val="00B330C6"/>
    <w:rsid w:val="00B4655D"/>
    <w:rsid w:val="00B47D9B"/>
    <w:rsid w:val="00B659B4"/>
    <w:rsid w:val="00B73B8D"/>
    <w:rsid w:val="00BB63DB"/>
    <w:rsid w:val="00BE51DE"/>
    <w:rsid w:val="00BF0E3F"/>
    <w:rsid w:val="00BF4730"/>
    <w:rsid w:val="00BF53E1"/>
    <w:rsid w:val="00C04FEF"/>
    <w:rsid w:val="00C12ACA"/>
    <w:rsid w:val="00C1425E"/>
    <w:rsid w:val="00C535FB"/>
    <w:rsid w:val="00C64F87"/>
    <w:rsid w:val="00C8729E"/>
    <w:rsid w:val="00CA6424"/>
    <w:rsid w:val="00CB550B"/>
    <w:rsid w:val="00D24434"/>
    <w:rsid w:val="00D61B78"/>
    <w:rsid w:val="00D82BEF"/>
    <w:rsid w:val="00D951BF"/>
    <w:rsid w:val="00DE4593"/>
    <w:rsid w:val="00E04CA1"/>
    <w:rsid w:val="00E11E70"/>
    <w:rsid w:val="00E203D2"/>
    <w:rsid w:val="00E320AD"/>
    <w:rsid w:val="00E3446C"/>
    <w:rsid w:val="00E505E7"/>
    <w:rsid w:val="00E82E9D"/>
    <w:rsid w:val="00E93308"/>
    <w:rsid w:val="00EB439B"/>
    <w:rsid w:val="00EB57D9"/>
    <w:rsid w:val="00EB62EA"/>
    <w:rsid w:val="00F02CBD"/>
    <w:rsid w:val="00F14FE3"/>
    <w:rsid w:val="00F2514E"/>
    <w:rsid w:val="00F916D6"/>
    <w:rsid w:val="00FC1B80"/>
    <w:rsid w:val="00FC72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326F"/>
    <w:rPr>
      <w:rFonts w:ascii="Sparkasse Rg" w:hAnsi="Sparkasse R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04C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326F"/>
    <w:rPr>
      <w:rFonts w:ascii="Sparkasse Rg" w:hAnsi="Sparkasse R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04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Sparkasse">
  <a:themeElements>
    <a:clrScheme name="Sparkasse">
      <a:dk1>
        <a:sysClr val="windowText" lastClr="000000"/>
      </a:dk1>
      <a:lt1>
        <a:sysClr val="window" lastClr="FFFFFF"/>
      </a:lt1>
      <a:dk2>
        <a:srgbClr val="F2DCDB"/>
      </a:dk2>
      <a:lt2>
        <a:srgbClr val="EEECE1"/>
      </a:lt2>
      <a:accent1>
        <a:srgbClr val="FF0000"/>
      </a:accent1>
      <a:accent2>
        <a:srgbClr val="C00000"/>
      </a:accent2>
      <a:accent3>
        <a:srgbClr val="ED8877"/>
      </a:accent3>
      <a:accent4>
        <a:srgbClr val="7F7F7F"/>
      </a:accent4>
      <a:accent5>
        <a:srgbClr val="A5A5A5"/>
      </a:accent5>
      <a:accent6>
        <a:srgbClr val="D8D8D8"/>
      </a:accent6>
      <a:hlink>
        <a:srgbClr val="0000BF"/>
      </a:hlink>
      <a:folHlink>
        <a:srgbClr val="800080"/>
      </a:folHlink>
    </a:clrScheme>
    <a:fontScheme name="Sparkasse">
      <a:majorFont>
        <a:latin typeface="Sparkasse Rg"/>
        <a:ea typeface=""/>
        <a:cs typeface=""/>
      </a:majorFont>
      <a:minorFont>
        <a:latin typeface="Sparkasse Rg"/>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AA51992E.dotm</Template>
  <TotalTime>0</TotalTime>
  <Pages>1</Pages>
  <Words>711</Words>
  <Characters>4480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VERWALTUNG REZ. SERVER / IT-KONSOLID.</Company>
  <LinksUpToDate>false</LinksUpToDate>
  <CharactersWithSpaces>5181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Werkstetter Thomas</dc:creator>
  <cp:keywords/>
  <dc:description/>
  <cp:lastModifiedBy>Werkstetter Thomas</cp:lastModifiedBy>
  <cp:revision>46</cp:revision>
  <cp:lastPrinted>2014-06-30T05:53:00Z</cp:lastPrinted>
  <dcterms:created xsi:type="dcterms:W3CDTF">2014-05-27T09:09:00Z</dcterms:created>
  <dcterms:modified xsi:type="dcterms:W3CDTF">2014-06-30T05:53:00Z</dcterms:modified>
</cp:coreProperties>
</file>